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6B470" w14:textId="6467B1CF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5B6D7C95" wp14:editId="1251401D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CEA3C" w14:textId="6565F4EB" w:rsidR="00F00D23" w:rsidRPr="00862E37" w:rsidRDefault="00CC1CA6" w:rsidP="00862E37">
                            <w:pPr>
                              <w:pStyle w:val="Contactinfo"/>
                            </w:pPr>
                            <w:r>
                              <w:t>678 372 0345</w:t>
                            </w:r>
                          </w:p>
                          <w:p w14:paraId="71E2CD45" w14:textId="6292AE84" w:rsidR="00F00D23" w:rsidRPr="00862E37" w:rsidRDefault="00CC1CA6" w:rsidP="00862E37">
                            <w:pPr>
                              <w:pStyle w:val="Contactinfo"/>
                            </w:pPr>
                            <w:r>
                              <w:t>Indiana.cheri@gmail.com</w:t>
                            </w:r>
                          </w:p>
                          <w:p w14:paraId="24E9C93A" w14:textId="09F53E32" w:rsidR="00F00D23" w:rsidRPr="00862E37" w:rsidRDefault="00CC1CA6" w:rsidP="00862E37">
                            <w:pPr>
                              <w:pStyle w:val="Contactinfo"/>
                            </w:pPr>
                            <w:r>
                              <w:t>Louisville</w:t>
                            </w:r>
                            <w:r w:rsidR="00F00D23" w:rsidRPr="00862E37">
                              <w:t xml:space="preserve">, </w:t>
                            </w:r>
                            <w:r>
                              <w:t>KY</w:t>
                            </w:r>
                            <w:r w:rsidR="00F00D23" w:rsidRPr="00862E37">
                              <w:t>, USA</w:t>
                            </w:r>
                          </w:p>
                          <w:p w14:paraId="37D984F8" w14:textId="1B2F2602" w:rsidR="0055578F" w:rsidRPr="00862E37" w:rsidRDefault="00C72DD3" w:rsidP="00862E37">
                            <w:pPr>
                              <w:pStyle w:val="Contactinfo"/>
                            </w:pPr>
                            <w:hyperlink r:id="rId9" w:history="1">
                              <w:r w:rsidRPr="00C72DD3">
                                <w:rPr>
                                  <w:rStyle w:val="Hyperlink"/>
                                </w:rPr>
                                <w:t>Linked 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D7C9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4EECEA3C" w14:textId="6565F4EB" w:rsidR="00F00D23" w:rsidRPr="00862E37" w:rsidRDefault="00CC1CA6" w:rsidP="00862E37">
                      <w:pPr>
                        <w:pStyle w:val="Contactinfo"/>
                      </w:pPr>
                      <w:r>
                        <w:t>678 372 0345</w:t>
                      </w:r>
                    </w:p>
                    <w:p w14:paraId="71E2CD45" w14:textId="6292AE84" w:rsidR="00F00D23" w:rsidRPr="00862E37" w:rsidRDefault="00CC1CA6" w:rsidP="00862E37">
                      <w:pPr>
                        <w:pStyle w:val="Contactinfo"/>
                      </w:pPr>
                      <w:r>
                        <w:t>Indiana.cheri@gmail.com</w:t>
                      </w:r>
                    </w:p>
                    <w:p w14:paraId="24E9C93A" w14:textId="09F53E32" w:rsidR="00F00D23" w:rsidRPr="00862E37" w:rsidRDefault="00CC1CA6" w:rsidP="00862E37">
                      <w:pPr>
                        <w:pStyle w:val="Contactinfo"/>
                      </w:pPr>
                      <w:r>
                        <w:t>Louisville</w:t>
                      </w:r>
                      <w:r w:rsidR="00F00D23" w:rsidRPr="00862E37">
                        <w:t xml:space="preserve">, </w:t>
                      </w:r>
                      <w:r>
                        <w:t>KY</w:t>
                      </w:r>
                      <w:r w:rsidR="00F00D23" w:rsidRPr="00862E37">
                        <w:t>, USA</w:t>
                      </w:r>
                    </w:p>
                    <w:p w14:paraId="37D984F8" w14:textId="1B2F2602" w:rsidR="0055578F" w:rsidRPr="00862E37" w:rsidRDefault="00C72DD3" w:rsidP="00862E37">
                      <w:pPr>
                        <w:pStyle w:val="Contactinfo"/>
                      </w:pPr>
                      <w:hyperlink r:id="rId10" w:history="1">
                        <w:r w:rsidRPr="00C72DD3">
                          <w:rPr>
                            <w:rStyle w:val="Hyperlink"/>
                          </w:rPr>
                          <w:t>Linked In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2156629" wp14:editId="19FD13A1">
                <wp:simplePos x="0" y="0"/>
                <wp:positionH relativeFrom="page">
                  <wp:posOffset>5387975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E3BFB" id="Group 11" o:spid="_x0000_s1026" alt="Group of contact info icons" style="position:absolute;margin-left:424.25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9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20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21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2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1CE6CE13" wp14:editId="4FEAF0D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0E6B8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" fillcolor="#dceaf7 [351]" stroked="f" strokeweight="1pt">
                <w10:wrap anchorx="page" anchory="page"/>
                <w10:anchorlock/>
              </v:rect>
            </w:pict>
          </mc:Fallback>
        </mc:AlternateContent>
      </w:r>
      <w:r w:rsidR="00CC1CA6">
        <w:t>CHERITH CONDRA</w:t>
      </w:r>
    </w:p>
    <w:p w14:paraId="2B3535A8" w14:textId="13F7ED40" w:rsidR="0071059B" w:rsidRPr="0055578F" w:rsidRDefault="00CC1CA6" w:rsidP="0055578F">
      <w:pPr>
        <w:pStyle w:val="Subtitle"/>
      </w:pPr>
      <w:r>
        <w:t>PROJECT COORDINATOR</w:t>
      </w:r>
    </w:p>
    <w:p w14:paraId="3358495F" w14:textId="77777777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08722DEE" wp14:editId="2265C60B">
                <wp:simplePos x="0" y="0"/>
                <wp:positionH relativeFrom="page">
                  <wp:posOffset>369570</wp:posOffset>
                </wp:positionH>
                <wp:positionV relativeFrom="page">
                  <wp:posOffset>2647950</wp:posOffset>
                </wp:positionV>
                <wp:extent cx="4754880" cy="72542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725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2BC7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0D60558D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16553F6C" w14:textId="77777777" w:rsidR="00E23F5E" w:rsidRDefault="00954F4A" w:rsidP="0065772F">
                            <w:pPr>
                              <w:pStyle w:val="Heading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4F4A">
                              <w:rPr>
                                <w:b/>
                                <w:sz w:val="24"/>
                                <w:szCs w:val="24"/>
                              </w:rPr>
                              <w:t>Project Coordinator / Label Engineer</w:t>
                            </w:r>
                          </w:p>
                          <w:p w14:paraId="06812360" w14:textId="035DB333" w:rsidR="00F00D23" w:rsidRPr="0065772F" w:rsidRDefault="00E23F5E" w:rsidP="0065772F">
                            <w:pPr>
                              <w:pStyle w:val="Heading3"/>
                            </w:pPr>
                            <w:r w:rsidRPr="00E23F5E">
                              <w:t>Fuji Seal, Jeffersonville, IN</w:t>
                            </w:r>
                            <w:r>
                              <w:t xml:space="preserve"> </w:t>
                            </w:r>
                            <w:r w:rsidR="00F00D23" w:rsidRPr="0065772F">
                              <w:t>| 20</w:t>
                            </w:r>
                            <w:r w:rsidR="003D1877">
                              <w:t>23</w:t>
                            </w:r>
                            <w:r w:rsidR="00F00D23" w:rsidRPr="0065772F">
                              <w:t>- Present</w:t>
                            </w:r>
                          </w:p>
                          <w:p w14:paraId="68E5CF70" w14:textId="4E29F2C7" w:rsidR="0064130E" w:rsidRPr="00EE704A" w:rsidRDefault="00604DB3" w:rsidP="0064130E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Generated over $25M in new revenue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 by increasing successful bid wins by 30% within 9 months — leading to the department’s first positive Gross Profit in </w:t>
                            </w:r>
                            <w:r w:rsidR="009A752F" w:rsidRPr="00EE704A">
                              <w:rPr>
                                <w:sz w:val="21"/>
                                <w:szCs w:val="21"/>
                              </w:rPr>
                              <w:t>a decade.</w:t>
                            </w:r>
                          </w:p>
                          <w:p w14:paraId="08B07301" w14:textId="2E411CAC" w:rsidR="00F51DFD" w:rsidRPr="00EE704A" w:rsidRDefault="00D141F9" w:rsidP="009007C1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Boosted sustainability efforts by 50%,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 aligning operations with modern environmental standards and corporate goals</w:t>
                            </w:r>
                            <w:r w:rsidR="0039506C" w:rsidRPr="00EE704A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BEF9751" w14:textId="5B6C671A" w:rsidR="00C62213" w:rsidRPr="00EE704A" w:rsidRDefault="00A04635" w:rsidP="00970B53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Led cross-functional coordination for new customer trials, 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achieving 90% customer satisfaction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FC69EB0" w14:textId="71156D1B" w:rsidR="00842C2D" w:rsidRPr="00EE704A" w:rsidRDefault="00674A0E" w:rsidP="00970B53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Streamlined product development by sourcing alternative label materials and crafting RFQs aligned with both customer needs and supplier capabilities.</w:t>
                            </w:r>
                          </w:p>
                          <w:p w14:paraId="6E88B981" w14:textId="77777777" w:rsidR="00F00D23" w:rsidRPr="0065772F" w:rsidRDefault="00F00D23" w:rsidP="0065772F"/>
                          <w:p w14:paraId="5680A5FC" w14:textId="77777777" w:rsidR="00527B35" w:rsidRDefault="00527B35" w:rsidP="0065772F">
                            <w:pPr>
                              <w:pStyle w:val="Heading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27B3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Quality Technician Team Lead </w:t>
                            </w:r>
                          </w:p>
                          <w:p w14:paraId="010D3A83" w14:textId="76DB4F5D" w:rsidR="00F00D23" w:rsidRPr="0065772F" w:rsidRDefault="003D1877" w:rsidP="0065772F">
                            <w:pPr>
                              <w:pStyle w:val="Heading3"/>
                            </w:pPr>
                            <w:r w:rsidRPr="003D1877">
                              <w:t xml:space="preserve">Fuji Seal, Jeffersonville, IN </w:t>
                            </w:r>
                            <w:r w:rsidR="00F00D23" w:rsidRPr="0065772F">
                              <w:t>| 20</w:t>
                            </w:r>
                            <w:r>
                              <w:t>16</w:t>
                            </w:r>
                            <w:r w:rsidR="00F00D23" w:rsidRPr="0065772F">
                              <w:t>- 20</w:t>
                            </w:r>
                            <w:r>
                              <w:t>23</w:t>
                            </w:r>
                          </w:p>
                          <w:p w14:paraId="44E7500C" w14:textId="0BC5C519" w:rsidR="00C07DA6" w:rsidRPr="00EE704A" w:rsidRDefault="00C07DA6" w:rsidP="000B5035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Collaborated with production to streamline policies, procedures, and forms; supported internal audits and assisted in both mock and live product recalls.</w:t>
                            </w:r>
                          </w:p>
                          <w:p w14:paraId="4F878942" w14:textId="242F7D1A" w:rsidR="00FB06FE" w:rsidRPr="00EE704A" w:rsidRDefault="00FB06FE" w:rsidP="000B5035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Led 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GMP, HACCP, and safety training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, developed software-based testing methods, and evaluated product test data for performance and improvement insights.</w:t>
                            </w:r>
                          </w:p>
                          <w:p w14:paraId="5FB993CA" w14:textId="3FA8D156" w:rsidR="00FD474A" w:rsidRPr="00EE704A" w:rsidRDefault="00FD474A" w:rsidP="000B5035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Authored "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The Quality Defect Book and Assessment Test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" to</w:t>
                            </w:r>
                            <w:r w:rsidR="00C40991" w:rsidRPr="00EE704A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D7B18" w:rsidRPr="00EE704A">
                              <w:rPr>
                                <w:sz w:val="21"/>
                                <w:szCs w:val="21"/>
                              </w:rPr>
                              <w:t>enhance training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 efficiency and support veteran employee knowledge retention.</w:t>
                            </w:r>
                          </w:p>
                          <w:p w14:paraId="5D0D171B" w14:textId="77777777" w:rsidR="00F00D23" w:rsidRPr="00DB7C3E" w:rsidRDefault="00F00D23" w:rsidP="00F00D23">
                            <w:pPr>
                              <w:rPr>
                                <w:rFonts w:ascii="Source Sans Pro" w:hAnsi="Source Sans Pro"/>
                                <w:position w:val="9"/>
                              </w:rPr>
                            </w:pPr>
                          </w:p>
                          <w:p w14:paraId="2CD7BEE1" w14:textId="77777777" w:rsidR="00F356DF" w:rsidRDefault="00F356DF" w:rsidP="000B296B">
                            <w:pPr>
                              <w:pStyle w:val="Heading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56DF">
                              <w:rPr>
                                <w:b/>
                                <w:sz w:val="24"/>
                                <w:szCs w:val="24"/>
                              </w:rPr>
                              <w:t>Machine Operator / Quality Control</w:t>
                            </w:r>
                          </w:p>
                          <w:p w14:paraId="57CA8C79" w14:textId="1195AF5F" w:rsidR="00F00D23" w:rsidRPr="000B296B" w:rsidRDefault="00CA1045" w:rsidP="000B296B">
                            <w:pPr>
                              <w:pStyle w:val="Heading3"/>
                            </w:pPr>
                            <w:r w:rsidRPr="00CA1045">
                              <w:t>Key Electronics, Jeffersonville, IN</w:t>
                            </w:r>
                            <w:r>
                              <w:t xml:space="preserve"> </w:t>
                            </w:r>
                            <w:r w:rsidR="00F00D23" w:rsidRPr="000B296B">
                              <w:t>| 20</w:t>
                            </w:r>
                            <w:r>
                              <w:t>09</w:t>
                            </w:r>
                            <w:r w:rsidR="00F00D23" w:rsidRPr="000B296B">
                              <w:t>- 20</w:t>
                            </w:r>
                            <w:r w:rsidR="004443DD">
                              <w:t>16</w:t>
                            </w:r>
                          </w:p>
                          <w:p w14:paraId="32240E54" w14:textId="77777777" w:rsidR="009B17FA" w:rsidRPr="00EE704A" w:rsidRDefault="009B17FA" w:rsidP="000B296B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Programmed and troubleshot flux and solder G-code using Mach3 software; escalated unresolved equipment issues via control plans to management and engineering.</w:t>
                            </w:r>
                          </w:p>
                          <w:p w14:paraId="414981A1" w14:textId="30AD64A4" w:rsidR="0065772F" w:rsidRPr="00EE704A" w:rsidRDefault="006C3C93" w:rsidP="0065772F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>Trained employees, customers, and auditors on Selective Solder and AOI machine operations, improving process understanding and audit readiness.</w:t>
                            </w:r>
                          </w:p>
                          <w:p w14:paraId="595A1FE4" w14:textId="3F14C4E2" w:rsidR="00EE704A" w:rsidRPr="00EE704A" w:rsidRDefault="00EE704A" w:rsidP="0065772F">
                            <w:pPr>
                              <w:pStyle w:val="ListBullet"/>
                              <w:rPr>
                                <w:sz w:val="21"/>
                                <w:szCs w:val="21"/>
                              </w:rPr>
                            </w:pPr>
                            <w:r w:rsidRPr="00EE704A">
                              <w:rPr>
                                <w:sz w:val="21"/>
                                <w:szCs w:val="21"/>
                              </w:rPr>
                              <w:t xml:space="preserve">Assembled and soldered PCBs per Manufacturing Instructions and BOMs, ensuring full compliance with </w:t>
                            </w:r>
                            <w:r w:rsidRPr="00EE704A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IPC-610 and J-standards</w:t>
                            </w:r>
                            <w:r w:rsidRPr="00EE704A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22D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.1pt;margin-top:208.5pt;width:374.4pt;height:571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" filled="f" stroked="f">
                <v:textbox>
                  <w:txbxContent>
                    <w:p w14:paraId="56942BC7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0D60558D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16553F6C" w14:textId="77777777" w:rsidR="00E23F5E" w:rsidRDefault="00954F4A" w:rsidP="0065772F">
                      <w:pPr>
                        <w:pStyle w:val="Heading3"/>
                        <w:rPr>
                          <w:b/>
                          <w:sz w:val="24"/>
                          <w:szCs w:val="24"/>
                        </w:rPr>
                      </w:pPr>
                      <w:r w:rsidRPr="00954F4A">
                        <w:rPr>
                          <w:b/>
                          <w:sz w:val="24"/>
                          <w:szCs w:val="24"/>
                        </w:rPr>
                        <w:t>Project Coordinator / Label Engineer</w:t>
                      </w:r>
                    </w:p>
                    <w:p w14:paraId="06812360" w14:textId="035DB333" w:rsidR="00F00D23" w:rsidRPr="0065772F" w:rsidRDefault="00E23F5E" w:rsidP="0065772F">
                      <w:pPr>
                        <w:pStyle w:val="Heading3"/>
                      </w:pPr>
                      <w:r w:rsidRPr="00E23F5E">
                        <w:t>Fuji Seal, Jeffersonville, IN</w:t>
                      </w:r>
                      <w:r>
                        <w:t xml:space="preserve"> </w:t>
                      </w:r>
                      <w:r w:rsidR="00F00D23" w:rsidRPr="0065772F">
                        <w:t>| 20</w:t>
                      </w:r>
                      <w:r w:rsidR="003D1877">
                        <w:t>23</w:t>
                      </w:r>
                      <w:r w:rsidR="00F00D23" w:rsidRPr="0065772F">
                        <w:t>- Present</w:t>
                      </w:r>
                    </w:p>
                    <w:p w14:paraId="68E5CF70" w14:textId="4E29F2C7" w:rsidR="0064130E" w:rsidRPr="00EE704A" w:rsidRDefault="00604DB3" w:rsidP="0064130E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Generated over $25M in new revenue</w:t>
                      </w:r>
                      <w:r w:rsidRPr="00EE704A">
                        <w:rPr>
                          <w:sz w:val="21"/>
                          <w:szCs w:val="21"/>
                        </w:rPr>
                        <w:t xml:space="preserve"> by increasing successful bid wins by 30% within 9 months — leading to the department’s first positive Gross Profit in </w:t>
                      </w:r>
                      <w:r w:rsidR="009A752F" w:rsidRPr="00EE704A">
                        <w:rPr>
                          <w:sz w:val="21"/>
                          <w:szCs w:val="21"/>
                        </w:rPr>
                        <w:t>a decade.</w:t>
                      </w:r>
                    </w:p>
                    <w:p w14:paraId="08B07301" w14:textId="2E411CAC" w:rsidR="00F51DFD" w:rsidRPr="00EE704A" w:rsidRDefault="00D141F9" w:rsidP="009007C1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Boosted sustainability efforts by 50%,</w:t>
                      </w:r>
                      <w:r w:rsidRPr="00EE704A">
                        <w:rPr>
                          <w:sz w:val="21"/>
                          <w:szCs w:val="21"/>
                        </w:rPr>
                        <w:t xml:space="preserve"> aligning operations with modern environmental standards and corporate goals</w:t>
                      </w:r>
                      <w:r w:rsidR="0039506C" w:rsidRPr="00EE704A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0BEF9751" w14:textId="5B6C671A" w:rsidR="00C62213" w:rsidRPr="00EE704A" w:rsidRDefault="00A04635" w:rsidP="00970B53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 xml:space="preserve">Led cross-functional coordination for new customer trials, 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achieving 90% customer satisfaction</w:t>
                      </w:r>
                      <w:r w:rsidRPr="00EE704A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5FC69EB0" w14:textId="71156D1B" w:rsidR="00842C2D" w:rsidRPr="00EE704A" w:rsidRDefault="00674A0E" w:rsidP="00970B53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Streamlined product development by sourcing alternative label materials and crafting RFQs aligned with both customer needs and supplier capabilities.</w:t>
                      </w:r>
                    </w:p>
                    <w:p w14:paraId="6E88B981" w14:textId="77777777" w:rsidR="00F00D23" w:rsidRPr="0065772F" w:rsidRDefault="00F00D23" w:rsidP="0065772F"/>
                    <w:p w14:paraId="5680A5FC" w14:textId="77777777" w:rsidR="00527B35" w:rsidRDefault="00527B35" w:rsidP="0065772F">
                      <w:pPr>
                        <w:pStyle w:val="Heading3"/>
                        <w:rPr>
                          <w:b/>
                          <w:sz w:val="24"/>
                          <w:szCs w:val="24"/>
                        </w:rPr>
                      </w:pPr>
                      <w:r w:rsidRPr="00527B35">
                        <w:rPr>
                          <w:b/>
                          <w:sz w:val="24"/>
                          <w:szCs w:val="24"/>
                        </w:rPr>
                        <w:t xml:space="preserve">Quality Technician Team Lead </w:t>
                      </w:r>
                    </w:p>
                    <w:p w14:paraId="010D3A83" w14:textId="76DB4F5D" w:rsidR="00F00D23" w:rsidRPr="0065772F" w:rsidRDefault="003D1877" w:rsidP="0065772F">
                      <w:pPr>
                        <w:pStyle w:val="Heading3"/>
                      </w:pPr>
                      <w:r w:rsidRPr="003D1877">
                        <w:t xml:space="preserve">Fuji Seal, Jeffersonville, IN </w:t>
                      </w:r>
                      <w:r w:rsidR="00F00D23" w:rsidRPr="0065772F">
                        <w:t>| 20</w:t>
                      </w:r>
                      <w:r>
                        <w:t>16</w:t>
                      </w:r>
                      <w:r w:rsidR="00F00D23" w:rsidRPr="0065772F">
                        <w:t>- 20</w:t>
                      </w:r>
                      <w:r>
                        <w:t>23</w:t>
                      </w:r>
                    </w:p>
                    <w:p w14:paraId="44E7500C" w14:textId="0BC5C519" w:rsidR="00C07DA6" w:rsidRPr="00EE704A" w:rsidRDefault="00C07DA6" w:rsidP="000B5035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Collaborated with production to streamline policies, procedures, and forms; supported internal audits and assisted in both mock and live product recalls.</w:t>
                      </w:r>
                    </w:p>
                    <w:p w14:paraId="4F878942" w14:textId="242F7D1A" w:rsidR="00FB06FE" w:rsidRPr="00EE704A" w:rsidRDefault="00FB06FE" w:rsidP="000B5035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 xml:space="preserve">Led 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GMP, HACCP, and safety training</w:t>
                      </w:r>
                      <w:r w:rsidRPr="00EE704A">
                        <w:rPr>
                          <w:sz w:val="21"/>
                          <w:szCs w:val="21"/>
                        </w:rPr>
                        <w:t>, developed software-based testing methods, and evaluated product test data for performance and improvement insights.</w:t>
                      </w:r>
                    </w:p>
                    <w:p w14:paraId="5FB993CA" w14:textId="3FA8D156" w:rsidR="00FD474A" w:rsidRPr="00EE704A" w:rsidRDefault="00FD474A" w:rsidP="000B5035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Authored "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The Quality Defect Book and Assessment Test</w:t>
                      </w:r>
                      <w:r w:rsidRPr="00EE704A">
                        <w:rPr>
                          <w:sz w:val="21"/>
                          <w:szCs w:val="21"/>
                        </w:rPr>
                        <w:t>" to</w:t>
                      </w:r>
                      <w:r w:rsidR="00C40991" w:rsidRPr="00EE704A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D7B18" w:rsidRPr="00EE704A">
                        <w:rPr>
                          <w:sz w:val="21"/>
                          <w:szCs w:val="21"/>
                        </w:rPr>
                        <w:t>enhance training</w:t>
                      </w:r>
                      <w:r w:rsidRPr="00EE704A">
                        <w:rPr>
                          <w:sz w:val="21"/>
                          <w:szCs w:val="21"/>
                        </w:rPr>
                        <w:t xml:space="preserve"> efficiency and support veteran employee knowledge retention.</w:t>
                      </w:r>
                    </w:p>
                    <w:p w14:paraId="5D0D171B" w14:textId="77777777" w:rsidR="00F00D23" w:rsidRPr="00DB7C3E" w:rsidRDefault="00F00D23" w:rsidP="00F00D23">
                      <w:pPr>
                        <w:rPr>
                          <w:rFonts w:ascii="Source Sans Pro" w:hAnsi="Source Sans Pro"/>
                          <w:position w:val="9"/>
                        </w:rPr>
                      </w:pPr>
                    </w:p>
                    <w:p w14:paraId="2CD7BEE1" w14:textId="77777777" w:rsidR="00F356DF" w:rsidRDefault="00F356DF" w:rsidP="000B296B">
                      <w:pPr>
                        <w:pStyle w:val="Heading3"/>
                        <w:rPr>
                          <w:b/>
                          <w:sz w:val="24"/>
                          <w:szCs w:val="24"/>
                        </w:rPr>
                      </w:pPr>
                      <w:r w:rsidRPr="00F356DF">
                        <w:rPr>
                          <w:b/>
                          <w:sz w:val="24"/>
                          <w:szCs w:val="24"/>
                        </w:rPr>
                        <w:t>Machine Operator / Quality Control</w:t>
                      </w:r>
                    </w:p>
                    <w:p w14:paraId="57CA8C79" w14:textId="1195AF5F" w:rsidR="00F00D23" w:rsidRPr="000B296B" w:rsidRDefault="00CA1045" w:rsidP="000B296B">
                      <w:pPr>
                        <w:pStyle w:val="Heading3"/>
                      </w:pPr>
                      <w:r w:rsidRPr="00CA1045">
                        <w:t>Key Electronics, Jeffersonville, IN</w:t>
                      </w:r>
                      <w:r>
                        <w:t xml:space="preserve"> </w:t>
                      </w:r>
                      <w:r w:rsidR="00F00D23" w:rsidRPr="000B296B">
                        <w:t>| 20</w:t>
                      </w:r>
                      <w:r>
                        <w:t>09</w:t>
                      </w:r>
                      <w:r w:rsidR="00F00D23" w:rsidRPr="000B296B">
                        <w:t>- 20</w:t>
                      </w:r>
                      <w:r w:rsidR="004443DD">
                        <w:t>16</w:t>
                      </w:r>
                    </w:p>
                    <w:p w14:paraId="32240E54" w14:textId="77777777" w:rsidR="009B17FA" w:rsidRPr="00EE704A" w:rsidRDefault="009B17FA" w:rsidP="000B296B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Programmed and troubleshot flux and solder G-code using Mach3 software; escalated unresolved equipment issues via control plans to management and engineering.</w:t>
                      </w:r>
                    </w:p>
                    <w:p w14:paraId="414981A1" w14:textId="30AD64A4" w:rsidR="0065772F" w:rsidRPr="00EE704A" w:rsidRDefault="006C3C93" w:rsidP="0065772F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>Trained employees, customers, and auditors on Selective Solder and AOI machine operations, improving process understanding and audit readiness.</w:t>
                      </w:r>
                    </w:p>
                    <w:p w14:paraId="595A1FE4" w14:textId="3F14C4E2" w:rsidR="00EE704A" w:rsidRPr="00EE704A" w:rsidRDefault="00EE704A" w:rsidP="0065772F">
                      <w:pPr>
                        <w:pStyle w:val="ListBullet"/>
                        <w:rPr>
                          <w:sz w:val="21"/>
                          <w:szCs w:val="21"/>
                        </w:rPr>
                      </w:pPr>
                      <w:r w:rsidRPr="00EE704A">
                        <w:rPr>
                          <w:sz w:val="21"/>
                          <w:szCs w:val="21"/>
                        </w:rPr>
                        <w:t xml:space="preserve">Assembled and soldered PCBs per Manufacturing Instructions and BOMs, ensuring full compliance with </w:t>
                      </w:r>
                      <w:r w:rsidRPr="00EE704A">
                        <w:rPr>
                          <w:b/>
                          <w:bCs/>
                          <w:sz w:val="21"/>
                          <w:szCs w:val="21"/>
                        </w:rPr>
                        <w:t>IPC-610 and J-standards</w:t>
                      </w:r>
                      <w:r w:rsidRPr="00EE704A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2A82DA72" wp14:editId="70457B80">
                <wp:simplePos x="0" y="0"/>
                <wp:positionH relativeFrom="page">
                  <wp:posOffset>5251450</wp:posOffset>
                </wp:positionH>
                <wp:positionV relativeFrom="page">
                  <wp:posOffset>2682240</wp:posOffset>
                </wp:positionV>
                <wp:extent cx="2130425" cy="16840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D029D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34BA1E66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32CEEF7" w14:textId="21B4D52D" w:rsidR="00F00D23" w:rsidRPr="0065772F" w:rsidRDefault="00CC1CA6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Audio Engineering Certificate</w:t>
                            </w:r>
                          </w:p>
                          <w:p w14:paraId="4DD8779C" w14:textId="7C63072D" w:rsidR="00F00D23" w:rsidRPr="00DB7C3E" w:rsidRDefault="001E292E" w:rsidP="0065772F">
                            <w:r>
                              <w:t>Visible School</w:t>
                            </w:r>
                            <w:r w:rsidR="00B32CED">
                              <w:t xml:space="preserve"> / </w:t>
                            </w:r>
                            <w:r w:rsidR="00CC1CA6">
                              <w:t>Crichton College</w:t>
                            </w:r>
                          </w:p>
                          <w:p w14:paraId="109BE9EB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48699EFB" w14:textId="3C182EBA" w:rsidR="00F00D23" w:rsidRPr="0065772F" w:rsidRDefault="00CC1CA6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High School Diploma</w:t>
                            </w:r>
                          </w:p>
                          <w:p w14:paraId="3360412B" w14:textId="19B95D19" w:rsidR="00F00D23" w:rsidRPr="00DB7C3E" w:rsidRDefault="00F00D23" w:rsidP="00CC1CA6">
                            <w:r w:rsidRPr="00DB7C3E">
                              <w:t>C</w:t>
                            </w:r>
                            <w:r w:rsidR="00CC1CA6">
                              <w:t>herokee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DA72" id="_x0000_s1028" type="#_x0000_t202" style="position:absolute;left:0;text-align:left;margin-left:413.5pt;margin-top:211.2pt;width:167.75pt;height:13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" filled="f" stroked="f">
                <v:textbox>
                  <w:txbxContent>
                    <w:p w14:paraId="37DD029D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34BA1E66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32CEEF7" w14:textId="21B4D52D" w:rsidR="00F00D23" w:rsidRPr="0065772F" w:rsidRDefault="00CC1CA6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Audio Engineering Certificate</w:t>
                      </w:r>
                    </w:p>
                    <w:p w14:paraId="4DD8779C" w14:textId="7C63072D" w:rsidR="00F00D23" w:rsidRPr="00DB7C3E" w:rsidRDefault="001E292E" w:rsidP="0065772F">
                      <w:r>
                        <w:t>Visible School</w:t>
                      </w:r>
                      <w:r w:rsidR="00B32CED">
                        <w:t xml:space="preserve"> / </w:t>
                      </w:r>
                      <w:r w:rsidR="00CC1CA6">
                        <w:t>Crichton College</w:t>
                      </w:r>
                    </w:p>
                    <w:p w14:paraId="109BE9EB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48699EFB" w14:textId="3C182EBA" w:rsidR="00F00D23" w:rsidRPr="0065772F" w:rsidRDefault="00CC1CA6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High School Diploma</w:t>
                      </w:r>
                    </w:p>
                    <w:p w14:paraId="3360412B" w14:textId="19B95D19" w:rsidR="00F00D23" w:rsidRPr="00DB7C3E" w:rsidRDefault="00F00D23" w:rsidP="00CC1CA6">
                      <w:r w:rsidRPr="00DB7C3E">
                        <w:t>C</w:t>
                      </w:r>
                      <w:r w:rsidR="00CC1CA6">
                        <w:t>herokee High School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064261C2" wp14:editId="349FD35D">
                <wp:simplePos x="0" y="0"/>
                <wp:positionH relativeFrom="page">
                  <wp:posOffset>5286375</wp:posOffset>
                </wp:positionH>
                <wp:positionV relativeFrom="page">
                  <wp:posOffset>5824855</wp:posOffset>
                </wp:positionV>
                <wp:extent cx="2148840" cy="160909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CFE65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6BE847F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91F03A3" w14:textId="2132BFB2" w:rsidR="00F00D23" w:rsidRPr="000B296B" w:rsidRDefault="002E0ABD" w:rsidP="000B296B">
                            <w:pPr>
                              <w:pStyle w:val="ListBullet2"/>
                            </w:pPr>
                            <w:r>
                              <w:t>IT Security Awareness</w:t>
                            </w:r>
                          </w:p>
                          <w:p w14:paraId="45DB63C0" w14:textId="77777777"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0C8E86EF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 xml:space="preserve">Critical </w:t>
                            </w:r>
                            <w:r w:rsidR="00AE3DA9" w:rsidRPr="000B296B">
                              <w:t>thinking</w:t>
                            </w:r>
                          </w:p>
                          <w:p w14:paraId="52DB2B8E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14:paraId="3D22D149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14:paraId="7BC3AA2B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14:paraId="1C642CDC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61C2" id="_x0000_s1029" type="#_x0000_t202" style="position:absolute;left:0;text-align:left;margin-left:416.25pt;margin-top:458.65pt;width:169.2pt;height:126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" filled="f" stroked="f">
                <v:textbox>
                  <w:txbxContent>
                    <w:p w14:paraId="31ECFE65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6BE847F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91F03A3" w14:textId="2132BFB2" w:rsidR="00F00D23" w:rsidRPr="000B296B" w:rsidRDefault="002E0ABD" w:rsidP="000B296B">
                      <w:pPr>
                        <w:pStyle w:val="ListBullet2"/>
                      </w:pPr>
                      <w:r>
                        <w:t>IT Security Awareness</w:t>
                      </w:r>
                    </w:p>
                    <w:p w14:paraId="45DB63C0" w14:textId="77777777"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0C8E86EF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 xml:space="preserve">Critical </w:t>
                      </w:r>
                      <w:r w:rsidR="00AE3DA9" w:rsidRPr="000B296B">
                        <w:t>thinking</w:t>
                      </w:r>
                    </w:p>
                    <w:p w14:paraId="52DB2B8E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14:paraId="3D22D149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14:paraId="7BC3AA2B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14:paraId="1C642CDC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64EA835" wp14:editId="2977E3F2">
                <wp:simplePos x="0" y="0"/>
                <wp:positionH relativeFrom="page">
                  <wp:posOffset>5171440</wp:posOffset>
                </wp:positionH>
                <wp:positionV relativeFrom="page">
                  <wp:posOffset>2742565</wp:posOffset>
                </wp:positionV>
                <wp:extent cx="9525" cy="7191375"/>
                <wp:effectExtent l="0" t="0" r="28575" b="28575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91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3AFFC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.2pt,215.95pt" to="407.95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5A8C17C9" wp14:editId="727C65FB">
                <wp:simplePos x="0" y="0"/>
                <wp:positionH relativeFrom="page">
                  <wp:posOffset>5263515</wp:posOffset>
                </wp:positionH>
                <wp:positionV relativeFrom="margin">
                  <wp:posOffset>3554730</wp:posOffset>
                </wp:positionV>
                <wp:extent cx="2221865" cy="1938020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193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24C73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 xml:space="preserve">Professional </w:t>
                            </w:r>
                            <w:r w:rsidR="0065772F" w:rsidRPr="000B296B">
                              <w:t>Development</w:t>
                            </w:r>
                          </w:p>
                          <w:p w14:paraId="715BC7A5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906E60C" w14:textId="300A1765" w:rsidR="00F00D23" w:rsidRPr="000B296B" w:rsidRDefault="006D75D0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Leadership 101</w:t>
                            </w:r>
                          </w:p>
                          <w:p w14:paraId="48B443C9" w14:textId="0622FF7F" w:rsidR="00F00D23" w:rsidRPr="000B296B" w:rsidRDefault="006D75D0" w:rsidP="000B296B">
                            <w:r>
                              <w:t>Key Electronics</w:t>
                            </w:r>
                            <w:r w:rsidR="00F00D23" w:rsidRPr="000B296B">
                              <w:t>, Location</w:t>
                            </w:r>
                          </w:p>
                          <w:p w14:paraId="46993F4D" w14:textId="5784B47A" w:rsidR="00F00D23" w:rsidRPr="000B296B" w:rsidRDefault="00F00D23" w:rsidP="000B296B">
                            <w:r w:rsidRPr="000B296B">
                              <w:t>20</w:t>
                            </w:r>
                            <w:r w:rsidR="00494B0E">
                              <w:t>13</w:t>
                            </w:r>
                          </w:p>
                          <w:p w14:paraId="001E392E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28442C6" w14:textId="05EBFF50" w:rsidR="00F00D23" w:rsidRPr="000B296B" w:rsidRDefault="00CC1CA6" w:rsidP="000B296B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Green Belt/ Yellow Belt</w:t>
                            </w:r>
                          </w:p>
                          <w:p w14:paraId="43462725" w14:textId="4BA91B59" w:rsidR="00F00D23" w:rsidRPr="000B296B" w:rsidRDefault="00CC1CA6" w:rsidP="000B296B">
                            <w:r>
                              <w:t>Key Electronics,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17C9" id="_x0000_s1030" type="#_x0000_t202" style="position:absolute;left:0;text-align:left;margin-left:414.45pt;margin-top:279.9pt;width:174.95pt;height:15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" filled="f" stroked="f">
                <v:textbox>
                  <w:txbxContent>
                    <w:p w14:paraId="54A24C73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 xml:space="preserve">Professional </w:t>
                      </w:r>
                      <w:r w:rsidR="0065772F" w:rsidRPr="000B296B">
                        <w:t>Development</w:t>
                      </w:r>
                    </w:p>
                    <w:p w14:paraId="715BC7A5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906E60C" w14:textId="300A1765" w:rsidR="00F00D23" w:rsidRPr="000B296B" w:rsidRDefault="006D75D0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Leadership 101</w:t>
                      </w:r>
                    </w:p>
                    <w:p w14:paraId="48B443C9" w14:textId="0622FF7F" w:rsidR="00F00D23" w:rsidRPr="000B296B" w:rsidRDefault="006D75D0" w:rsidP="000B296B">
                      <w:r>
                        <w:t>Key Electronics</w:t>
                      </w:r>
                      <w:r w:rsidR="00F00D23" w:rsidRPr="000B296B">
                        <w:t>, Location</w:t>
                      </w:r>
                    </w:p>
                    <w:p w14:paraId="46993F4D" w14:textId="5784B47A" w:rsidR="00F00D23" w:rsidRPr="000B296B" w:rsidRDefault="00F00D23" w:rsidP="000B296B">
                      <w:r w:rsidRPr="000B296B">
                        <w:t>20</w:t>
                      </w:r>
                      <w:r w:rsidR="00494B0E">
                        <w:t>13</w:t>
                      </w:r>
                    </w:p>
                    <w:p w14:paraId="001E392E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28442C6" w14:textId="05EBFF50" w:rsidR="00F00D23" w:rsidRPr="000B296B" w:rsidRDefault="00CC1CA6" w:rsidP="000B296B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Green Belt/ Yellow Belt</w:t>
                      </w:r>
                    </w:p>
                    <w:p w14:paraId="43462725" w14:textId="4BA91B59" w:rsidR="00F00D23" w:rsidRPr="000B296B" w:rsidRDefault="00CC1CA6" w:rsidP="000B296B">
                      <w:r>
                        <w:t>Key Electronics, 2014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0A113F66" wp14:editId="29614E2A">
                <wp:simplePos x="0" y="0"/>
                <wp:positionH relativeFrom="page">
                  <wp:posOffset>5281930</wp:posOffset>
                </wp:positionH>
                <wp:positionV relativeFrom="margin">
                  <wp:posOffset>7048500</wp:posOffset>
                </wp:positionV>
                <wp:extent cx="2176145" cy="19354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01D9A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4ADC7D61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AE70084" w14:textId="39E810BD" w:rsidR="00CC1CA6" w:rsidRPr="000B296B" w:rsidRDefault="00CC1CA6" w:rsidP="00CC1CA6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110% Award</w:t>
                            </w:r>
                          </w:p>
                          <w:p w14:paraId="732FC062" w14:textId="5AD1A137" w:rsidR="002E0ABD" w:rsidRDefault="00CC1CA6" w:rsidP="00CC1CA6">
                            <w:r>
                              <w:t>Fuji Seal, 202</w:t>
                            </w:r>
                            <w:r w:rsidR="002E0ABD">
                              <w:t>3</w:t>
                            </w:r>
                          </w:p>
                          <w:p w14:paraId="7F27024B" w14:textId="044BE319" w:rsidR="00CC1CA6" w:rsidRDefault="00CC1CA6" w:rsidP="00CC1CA6">
                            <w:r w:rsidRPr="00CC1CA6">
                              <w:rPr>
                                <w:b/>
                                <w:iCs/>
                              </w:rPr>
                              <w:t>Ichiban</w:t>
                            </w:r>
                          </w:p>
                          <w:p w14:paraId="13B30491" w14:textId="1E99B487" w:rsidR="00CC1CA6" w:rsidRDefault="00CC1CA6" w:rsidP="00CC1CA6">
                            <w:r>
                              <w:t>Fuji Seal</w:t>
                            </w:r>
                            <w:r w:rsidR="002E0ABD">
                              <w:t>,</w:t>
                            </w:r>
                            <w:r>
                              <w:t xml:space="preserve"> 2018</w:t>
                            </w:r>
                          </w:p>
                          <w:p w14:paraId="7C783D34" w14:textId="77777777" w:rsidR="002E0ABD" w:rsidRPr="002E0ABD" w:rsidRDefault="002E0ABD" w:rsidP="002E0ABD">
                            <w:pPr>
                              <w:rPr>
                                <w:b/>
                                <w:iCs/>
                              </w:rPr>
                            </w:pPr>
                            <w:r w:rsidRPr="002E0ABD">
                              <w:rPr>
                                <w:b/>
                                <w:iCs/>
                              </w:rPr>
                              <w:t>110% Award</w:t>
                            </w:r>
                          </w:p>
                          <w:p w14:paraId="38AED2F2" w14:textId="09AF5273" w:rsidR="002E0ABD" w:rsidRPr="002E0ABD" w:rsidRDefault="002E0ABD" w:rsidP="002E0ABD">
                            <w:pPr>
                              <w:rPr>
                                <w:rStyle w:val="Emphasis"/>
                                <w:b w:val="0"/>
                                <w:iCs w:val="0"/>
                              </w:rPr>
                            </w:pPr>
                            <w:r>
                              <w:t>Brunswick, 2008</w:t>
                            </w:r>
                          </w:p>
                          <w:p w14:paraId="2E9E1601" w14:textId="68A90EEF" w:rsidR="002E0ABD" w:rsidRPr="000B296B" w:rsidRDefault="002E0ABD" w:rsidP="002E0ABD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110% Award</w:t>
                            </w:r>
                          </w:p>
                          <w:p w14:paraId="4BFB838F" w14:textId="25FAAA1F" w:rsidR="00CC1CA6" w:rsidRPr="000B296B" w:rsidRDefault="00CC1CA6" w:rsidP="002E0ABD">
                            <w:r>
                              <w:t>Brunswick</w:t>
                            </w:r>
                            <w:r w:rsidR="002E0ABD">
                              <w:t>,</w:t>
                            </w:r>
                            <w:r>
                              <w:t xml:space="preserve"> 2006</w:t>
                            </w:r>
                          </w:p>
                          <w:p w14:paraId="0D075F40" w14:textId="77777777" w:rsidR="00F00D23" w:rsidRDefault="00F00D23" w:rsidP="000B296B"/>
                          <w:p w14:paraId="38613074" w14:textId="77777777" w:rsidR="00CC1CA6" w:rsidRPr="000B296B" w:rsidRDefault="00CC1CA6" w:rsidP="000B296B"/>
                          <w:p w14:paraId="6EDDCE06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3F66" id="_x0000_s1031" type="#_x0000_t202" style="position:absolute;left:0;text-align:left;margin-left:415.9pt;margin-top:555pt;width:171.35pt;height:15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" filled="f" stroked="f">
                <v:textbox>
                  <w:txbxContent>
                    <w:p w14:paraId="62E01D9A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4ADC7D61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AE70084" w14:textId="39E810BD" w:rsidR="00CC1CA6" w:rsidRPr="000B296B" w:rsidRDefault="00CC1CA6" w:rsidP="00CC1CA6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110% Award</w:t>
                      </w:r>
                    </w:p>
                    <w:p w14:paraId="732FC062" w14:textId="5AD1A137" w:rsidR="002E0ABD" w:rsidRDefault="00CC1CA6" w:rsidP="00CC1CA6">
                      <w:r>
                        <w:t>Fuji Seal, 202</w:t>
                      </w:r>
                      <w:r w:rsidR="002E0ABD">
                        <w:t>3</w:t>
                      </w:r>
                    </w:p>
                    <w:p w14:paraId="7F27024B" w14:textId="044BE319" w:rsidR="00CC1CA6" w:rsidRDefault="00CC1CA6" w:rsidP="00CC1CA6">
                      <w:r w:rsidRPr="00CC1CA6">
                        <w:rPr>
                          <w:b/>
                          <w:iCs/>
                        </w:rPr>
                        <w:t>Ichiban</w:t>
                      </w:r>
                    </w:p>
                    <w:p w14:paraId="13B30491" w14:textId="1E99B487" w:rsidR="00CC1CA6" w:rsidRDefault="00CC1CA6" w:rsidP="00CC1CA6">
                      <w:r>
                        <w:t>Fuji Seal</w:t>
                      </w:r>
                      <w:r w:rsidR="002E0ABD">
                        <w:t>,</w:t>
                      </w:r>
                      <w:r>
                        <w:t xml:space="preserve"> 2018</w:t>
                      </w:r>
                    </w:p>
                    <w:p w14:paraId="7C783D34" w14:textId="77777777" w:rsidR="002E0ABD" w:rsidRPr="002E0ABD" w:rsidRDefault="002E0ABD" w:rsidP="002E0ABD">
                      <w:pPr>
                        <w:rPr>
                          <w:b/>
                          <w:iCs/>
                        </w:rPr>
                      </w:pPr>
                      <w:r w:rsidRPr="002E0ABD">
                        <w:rPr>
                          <w:b/>
                          <w:iCs/>
                        </w:rPr>
                        <w:t>110% Award</w:t>
                      </w:r>
                    </w:p>
                    <w:p w14:paraId="38AED2F2" w14:textId="09AF5273" w:rsidR="002E0ABD" w:rsidRPr="002E0ABD" w:rsidRDefault="002E0ABD" w:rsidP="002E0ABD">
                      <w:pPr>
                        <w:rPr>
                          <w:rStyle w:val="Emphasis"/>
                          <w:b w:val="0"/>
                          <w:iCs w:val="0"/>
                        </w:rPr>
                      </w:pPr>
                      <w:r>
                        <w:t>Brunswick, 2008</w:t>
                      </w:r>
                    </w:p>
                    <w:p w14:paraId="2E9E1601" w14:textId="68A90EEF" w:rsidR="002E0ABD" w:rsidRPr="000B296B" w:rsidRDefault="002E0ABD" w:rsidP="002E0ABD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110% Award</w:t>
                      </w:r>
                    </w:p>
                    <w:p w14:paraId="4BFB838F" w14:textId="25FAAA1F" w:rsidR="00CC1CA6" w:rsidRPr="000B296B" w:rsidRDefault="00CC1CA6" w:rsidP="002E0ABD">
                      <w:r>
                        <w:t>Brunswick</w:t>
                      </w:r>
                      <w:r w:rsidR="002E0ABD">
                        <w:t>,</w:t>
                      </w:r>
                      <w:r>
                        <w:t xml:space="preserve"> 2006</w:t>
                      </w:r>
                    </w:p>
                    <w:p w14:paraId="0D075F40" w14:textId="77777777" w:rsidR="00F00D23" w:rsidRDefault="00F00D23" w:rsidP="000B296B"/>
                    <w:p w14:paraId="38613074" w14:textId="77777777" w:rsidR="00CC1CA6" w:rsidRPr="000B296B" w:rsidRDefault="00CC1CA6" w:rsidP="000B296B"/>
                    <w:p w14:paraId="6EDDCE06" w14:textId="77777777" w:rsidR="00F00D23" w:rsidRPr="000B296B" w:rsidRDefault="00F00D23" w:rsidP="000B296B"/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5D038518" w14:textId="77777777" w:rsidR="00F00D23" w:rsidRDefault="00F00D23" w:rsidP="00F00D23"/>
    <w:p w14:paraId="6B15E3C6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02EA74F5" w14:textId="639348D9" w:rsidR="00570122" w:rsidRPr="005315A3" w:rsidRDefault="0008523A" w:rsidP="00570122">
      <w:pPr>
        <w:tabs>
          <w:tab w:val="left" w:pos="8988"/>
        </w:tabs>
        <w:rPr>
          <w:sz w:val="21"/>
          <w:szCs w:val="21"/>
        </w:rPr>
      </w:pPr>
      <w:r w:rsidRPr="007E7889">
        <w:rPr>
          <w:sz w:val="21"/>
          <w:szCs w:val="21"/>
        </w:rPr>
        <w:t>Meticulous</w:t>
      </w:r>
      <w:r w:rsidR="00D44FE8" w:rsidRPr="007E7889">
        <w:rPr>
          <w:sz w:val="21"/>
          <w:szCs w:val="21"/>
        </w:rPr>
        <w:t xml:space="preserve"> professional transitioning into IT security, with 9+ years in Quality Assurance and 11 years in Customer Service. </w:t>
      </w:r>
      <w:proofErr w:type="gramStart"/>
      <w:r w:rsidR="00D44FE8" w:rsidRPr="007E7889">
        <w:rPr>
          <w:sz w:val="21"/>
          <w:szCs w:val="21"/>
        </w:rPr>
        <w:t>Known</w:t>
      </w:r>
      <w:proofErr w:type="gramEnd"/>
      <w:r w:rsidR="00D44FE8" w:rsidRPr="007E7889">
        <w:rPr>
          <w:sz w:val="21"/>
          <w:szCs w:val="21"/>
        </w:rPr>
        <w:t xml:space="preserve"> for strong compliance, documentation, and training skills. Currently pursuing CompTIA and Security+ certifications, with </w:t>
      </w:r>
      <w:r w:rsidRPr="007E7889">
        <w:rPr>
          <w:sz w:val="21"/>
          <w:szCs w:val="21"/>
        </w:rPr>
        <w:t>direct</w:t>
      </w:r>
      <w:r w:rsidR="00D44FE8" w:rsidRPr="007E7889">
        <w:rPr>
          <w:sz w:val="21"/>
          <w:szCs w:val="21"/>
        </w:rPr>
        <w:t xml:space="preserve"> KnowBe4 training, basic HTML, and growing experience in automation tools and AI Builder. Quick to learn, process-driven, and committed to supporting secure, efficient operations.</w:t>
      </w:r>
    </w:p>
    <w:sectPr w:rsidR="00570122" w:rsidRPr="005315A3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881807"/>
    <w:multiLevelType w:val="hybridMultilevel"/>
    <w:tmpl w:val="68FADAE2"/>
    <w:lvl w:ilvl="0" w:tplc="87DA1F2E">
      <w:start w:val="678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5"/>
  </w:num>
  <w:num w:numId="4" w16cid:durableId="1052733521">
    <w:abstractNumId w:val="1"/>
  </w:num>
  <w:num w:numId="5" w16cid:durableId="1824347043">
    <w:abstractNumId w:val="0"/>
  </w:num>
  <w:num w:numId="6" w16cid:durableId="1924214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A6"/>
    <w:rsid w:val="00021EB1"/>
    <w:rsid w:val="00036F36"/>
    <w:rsid w:val="000429E8"/>
    <w:rsid w:val="0008523A"/>
    <w:rsid w:val="000B296B"/>
    <w:rsid w:val="000B5035"/>
    <w:rsid w:val="00122C81"/>
    <w:rsid w:val="001E292E"/>
    <w:rsid w:val="001E501D"/>
    <w:rsid w:val="0021183F"/>
    <w:rsid w:val="0024133F"/>
    <w:rsid w:val="002458B9"/>
    <w:rsid w:val="002523C9"/>
    <w:rsid w:val="00257458"/>
    <w:rsid w:val="0027097E"/>
    <w:rsid w:val="002936E0"/>
    <w:rsid w:val="002A38D2"/>
    <w:rsid w:val="002E0ABD"/>
    <w:rsid w:val="002E432C"/>
    <w:rsid w:val="00307FD9"/>
    <w:rsid w:val="00313787"/>
    <w:rsid w:val="003165D3"/>
    <w:rsid w:val="00365E68"/>
    <w:rsid w:val="0037036D"/>
    <w:rsid w:val="003905A5"/>
    <w:rsid w:val="0039506C"/>
    <w:rsid w:val="003D10AC"/>
    <w:rsid w:val="003D16F8"/>
    <w:rsid w:val="003D1877"/>
    <w:rsid w:val="003D346C"/>
    <w:rsid w:val="004443DD"/>
    <w:rsid w:val="0047020C"/>
    <w:rsid w:val="0047484C"/>
    <w:rsid w:val="00494B0E"/>
    <w:rsid w:val="004B79F8"/>
    <w:rsid w:val="004C0DB9"/>
    <w:rsid w:val="004D0049"/>
    <w:rsid w:val="004D5F96"/>
    <w:rsid w:val="004F3FAB"/>
    <w:rsid w:val="00524555"/>
    <w:rsid w:val="00525395"/>
    <w:rsid w:val="00527B35"/>
    <w:rsid w:val="005315A3"/>
    <w:rsid w:val="0055578F"/>
    <w:rsid w:val="00570122"/>
    <w:rsid w:val="005933EA"/>
    <w:rsid w:val="005F73C2"/>
    <w:rsid w:val="00604DB3"/>
    <w:rsid w:val="0064130E"/>
    <w:rsid w:val="0065772F"/>
    <w:rsid w:val="00674A0E"/>
    <w:rsid w:val="00676ED6"/>
    <w:rsid w:val="006A1D0E"/>
    <w:rsid w:val="006C3C93"/>
    <w:rsid w:val="006D75D0"/>
    <w:rsid w:val="0071059B"/>
    <w:rsid w:val="00711C10"/>
    <w:rsid w:val="00772B75"/>
    <w:rsid w:val="007A3C8C"/>
    <w:rsid w:val="007B42F7"/>
    <w:rsid w:val="007E7889"/>
    <w:rsid w:val="00803B64"/>
    <w:rsid w:val="00807869"/>
    <w:rsid w:val="00813B6C"/>
    <w:rsid w:val="00814C8B"/>
    <w:rsid w:val="00842C2D"/>
    <w:rsid w:val="00862E37"/>
    <w:rsid w:val="00873202"/>
    <w:rsid w:val="008A50FD"/>
    <w:rsid w:val="008A69A7"/>
    <w:rsid w:val="008C2667"/>
    <w:rsid w:val="008C57C3"/>
    <w:rsid w:val="008E0F78"/>
    <w:rsid w:val="009007C1"/>
    <w:rsid w:val="0094384E"/>
    <w:rsid w:val="00950F6C"/>
    <w:rsid w:val="00954F4A"/>
    <w:rsid w:val="009702F5"/>
    <w:rsid w:val="00970B53"/>
    <w:rsid w:val="009945C1"/>
    <w:rsid w:val="009A74DF"/>
    <w:rsid w:val="009A752F"/>
    <w:rsid w:val="009B17FA"/>
    <w:rsid w:val="009D580B"/>
    <w:rsid w:val="009D7B18"/>
    <w:rsid w:val="009E198E"/>
    <w:rsid w:val="009F1113"/>
    <w:rsid w:val="009F7DBF"/>
    <w:rsid w:val="00A04635"/>
    <w:rsid w:val="00A141B3"/>
    <w:rsid w:val="00A43764"/>
    <w:rsid w:val="00A4544A"/>
    <w:rsid w:val="00A66A43"/>
    <w:rsid w:val="00AB3F61"/>
    <w:rsid w:val="00AC4D65"/>
    <w:rsid w:val="00AE3DA9"/>
    <w:rsid w:val="00B00999"/>
    <w:rsid w:val="00B03055"/>
    <w:rsid w:val="00B32CED"/>
    <w:rsid w:val="00B55C57"/>
    <w:rsid w:val="00BD4F40"/>
    <w:rsid w:val="00BE7944"/>
    <w:rsid w:val="00C051E3"/>
    <w:rsid w:val="00C07DA6"/>
    <w:rsid w:val="00C10810"/>
    <w:rsid w:val="00C40991"/>
    <w:rsid w:val="00C62213"/>
    <w:rsid w:val="00C72DD3"/>
    <w:rsid w:val="00CA027F"/>
    <w:rsid w:val="00CA1045"/>
    <w:rsid w:val="00CB0B11"/>
    <w:rsid w:val="00CB0E6C"/>
    <w:rsid w:val="00CC1CA6"/>
    <w:rsid w:val="00CE521D"/>
    <w:rsid w:val="00D141F9"/>
    <w:rsid w:val="00D37D12"/>
    <w:rsid w:val="00D44FE8"/>
    <w:rsid w:val="00D61D8F"/>
    <w:rsid w:val="00D62586"/>
    <w:rsid w:val="00D82D3D"/>
    <w:rsid w:val="00D920AB"/>
    <w:rsid w:val="00DA6542"/>
    <w:rsid w:val="00DF528B"/>
    <w:rsid w:val="00E23F5E"/>
    <w:rsid w:val="00E245F9"/>
    <w:rsid w:val="00E43E51"/>
    <w:rsid w:val="00E52055"/>
    <w:rsid w:val="00E60BEA"/>
    <w:rsid w:val="00E70E94"/>
    <w:rsid w:val="00E724A0"/>
    <w:rsid w:val="00E953ED"/>
    <w:rsid w:val="00EB3841"/>
    <w:rsid w:val="00EE6FC2"/>
    <w:rsid w:val="00EE7005"/>
    <w:rsid w:val="00EE704A"/>
    <w:rsid w:val="00EF6F27"/>
    <w:rsid w:val="00F00D23"/>
    <w:rsid w:val="00F356DF"/>
    <w:rsid w:val="00F51DFD"/>
    <w:rsid w:val="00F6163A"/>
    <w:rsid w:val="00F64F66"/>
    <w:rsid w:val="00F842FA"/>
    <w:rsid w:val="00FB06FE"/>
    <w:rsid w:val="00FD474A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4AF5"/>
  <w15:chartTrackingRefBased/>
  <w15:docId w15:val="{0D9381FD-3CAD-4E97-BAA6-8F463FD0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BD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72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cheri-b-1207aa212/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cheri-b-1207aa212/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agley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349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Condra, Cherith</dc:creator>
  <cp:keywords/>
  <dc:description/>
  <cp:lastModifiedBy>Condra, Cherith</cp:lastModifiedBy>
  <cp:revision>84</cp:revision>
  <cp:lastPrinted>2023-05-10T08:16:00Z</cp:lastPrinted>
  <dcterms:created xsi:type="dcterms:W3CDTF">2025-03-25T18:49:00Z</dcterms:created>
  <dcterms:modified xsi:type="dcterms:W3CDTF">2025-05-05T20:34:00Z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